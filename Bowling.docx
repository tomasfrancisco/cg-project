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E5182D">
              <w:pPr>
                <w:pStyle w:val="Logotipo"/>
              </w:pPr>
              <w:r w:rsidRPr="00E5182D">
                <w:rPr>
                  <w:noProof/>
                  <w:lang w:val="pt-PT" w:eastAsia="pt-PT"/>
                </w:rPr>
                <w:drawing>
                  <wp:inline distT="0" distB="0" distL="0" distR="0" wp14:anchorId="116DCFC0" wp14:editId="3CC7AF30">
                    <wp:extent cx="5732145" cy="915393"/>
                    <wp:effectExtent l="0" t="0" r="1905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2145" cy="91539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E5182D" w:rsidRPr="00E30E88" w:rsidRDefault="00175DB3" w:rsidP="00E30E88"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9889A2" wp14:editId="1DE4EF0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1821815</wp:posOffset>
                    </wp:positionV>
                    <wp:extent cx="5943600" cy="621792"/>
                    <wp:effectExtent l="0" t="0" r="1905" b="6985"/>
                    <wp:wrapTopAndBottom/>
                    <wp:docPr id="2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554A9C">
                                  <w:tc>
                                    <w:tcPr>
                                      <w:tcW w:w="1496" w:type="pct"/>
                                    </w:tcPr>
                                    <w:p w:rsidR="00554A9C" w:rsidRDefault="00D01217" w:rsidP="00175DB3">
                                      <w:pPr>
                                        <w:pStyle w:val="InformaesdeContato0"/>
                                      </w:pPr>
                                      <w:r>
                                        <w:rPr>
                                          <w:lang w:val="pt-PT"/>
                                        </w:rPr>
                                        <w:t>Pedro Martins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554A9C" w:rsidRDefault="00554A9C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554A9C" w:rsidRDefault="00554A9C" w:rsidP="00E5182D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554A9C" w:rsidRDefault="00554A9C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554A9C" w:rsidRDefault="00D01217" w:rsidP="00E5182D">
                                      <w:pPr>
                                        <w:pStyle w:val="InformaesdeContato0"/>
                                        <w:jc w:val="right"/>
                                      </w:pPr>
                                      <w:r>
                                        <w:t>Joel Arrais</w:t>
                                      </w:r>
                                    </w:p>
                                  </w:tc>
                                </w:tr>
                              </w:tbl>
                              <w:p w:rsidR="00554A9C" w:rsidRPr="001E7D03" w:rsidRDefault="00554A9C" w:rsidP="00E5182D">
                                <w:pPr>
                                  <w:pStyle w:val="EspaodaTabela0"/>
                                  <w:rPr>
                                    <w:color w:val="61ADBF" w:themeColor="accent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889A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416.8pt;margin-top:143.45pt;width:468pt;height:48.9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" fillcolor="#61adbf [3207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554A9C">
                            <w:tc>
                              <w:tcPr>
                                <w:tcW w:w="1496" w:type="pct"/>
                              </w:tcPr>
                              <w:p w:rsidR="00554A9C" w:rsidRDefault="00D01217" w:rsidP="00175DB3">
                                <w:pPr>
                                  <w:pStyle w:val="InformaesdeContato0"/>
                                </w:pPr>
                                <w:r>
                                  <w:rPr>
                                    <w:lang w:val="pt-PT"/>
                                  </w:rPr>
                                  <w:t>Pedro Martins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554A9C" w:rsidRDefault="00554A9C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554A9C" w:rsidRDefault="00554A9C" w:rsidP="00E5182D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554A9C" w:rsidRDefault="00554A9C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554A9C" w:rsidRDefault="00D01217" w:rsidP="00E5182D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>Joel Arrais</w:t>
                                </w:r>
                              </w:p>
                            </w:tc>
                          </w:tr>
                        </w:tbl>
                        <w:p w:rsidR="00554A9C" w:rsidRPr="001E7D03" w:rsidRDefault="00554A9C" w:rsidP="00E5182D">
                          <w:pPr>
                            <w:pStyle w:val="EspaodaTabela0"/>
                            <w:rPr>
                              <w:color w:val="61ADBF" w:themeColor="accent4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92337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B3D8CE" wp14:editId="7891462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554A9C">
                                  <w:sdt>
                                    <w:sdtPr>
                                      <w:alias w:val="Endereço"/>
                                      <w:tag w:val=""/>
                                      <w:id w:val="-200642579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554A9C" w:rsidRDefault="00D01217" w:rsidP="00D01217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rPr>
                                              <w:lang w:val="pt-PT"/>
                                            </w:rPr>
                                            <w:t>Madalena Fernandinho</w:t>
                                          </w:r>
                                          <w:r>
                                            <w:rPr>
                                              <w:lang w:val="pt-PT"/>
                                            </w:rPr>
                                            <w:br/>
                                            <w:t>2012135350 uc2012135350@student.uc.pt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554A9C" w:rsidRDefault="00554A9C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554A9C" w:rsidRDefault="00D01217" w:rsidP="00E5182D">
                                      <w:pPr>
                                        <w:pStyle w:val="InformaesdeContato0"/>
                                        <w:jc w:val="center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554A9C" w:rsidRDefault="00554A9C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1841273529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554A9C" w:rsidRDefault="00D01217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>Tomás Francisco</w:t>
                                          </w:r>
                                        </w:p>
                                      </w:sdtContent>
                                    </w:sdt>
                                    <w:p w:rsidR="00554A9C" w:rsidRDefault="00C64BE6" w:rsidP="00D01217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-115446658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D01217">
                                            <w:t>2012</w:t>
                                          </w:r>
                                          <w:r w:rsidR="00554A9C" w:rsidRPr="00536049">
                                            <w:t xml:space="preserve"> </w:t>
                                          </w:r>
                                          <w:r w:rsidR="00D01217">
                                            <w:t>uc20121</w:t>
                                          </w:r>
                                          <w:r w:rsidR="00554A9C">
                                            <w:t>0</w:t>
                                          </w:r>
                                          <w:r w:rsidR="00554A9C" w:rsidRPr="00536049">
                                            <w:t>@student.uc.</w:t>
                                          </w:r>
                                          <w:r w:rsidR="00554A9C">
                                            <w:t>pt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54A9C" w:rsidRDefault="00554A9C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B3D8CE" id="_x0000_s1027" type="#_x0000_t202" alt="Caixa de texto que mostra as informações de contato comerciais" style="position:absolute;margin-left:416.8pt;margin-top:0;width:468pt;height:48.95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" fillcolor="#61adbf [3207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554A9C">
                            <w:sdt>
                              <w:sdtPr>
                                <w:alias w:val="Endereço"/>
                                <w:tag w:val=""/>
                                <w:id w:val="-200642579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554A9C" w:rsidRDefault="00D01217" w:rsidP="00D01217">
                                    <w:pPr>
                                      <w:pStyle w:val="InformaesdeContato0"/>
                                    </w:pPr>
                                    <w:r>
                                      <w:rPr>
                                        <w:lang w:val="pt-PT"/>
                                      </w:rPr>
                                      <w:t>Madalena Fernandinho</w:t>
                                    </w:r>
                                    <w:r>
                                      <w:rPr>
                                        <w:lang w:val="pt-PT"/>
                                      </w:rPr>
                                      <w:br/>
                                      <w:t>2012135350 uc2012135350@student.uc.pt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554A9C" w:rsidRDefault="00554A9C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554A9C" w:rsidRDefault="00D01217" w:rsidP="00E5182D">
                                <w:pPr>
                                  <w:pStyle w:val="InformaesdeContato0"/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554A9C" w:rsidRDefault="00554A9C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1841273529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54A9C" w:rsidRDefault="00D01217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>Tomás Francisco</w:t>
                                    </w:r>
                                  </w:p>
                                </w:sdtContent>
                              </w:sdt>
                              <w:p w:rsidR="00554A9C" w:rsidRDefault="00C64BE6" w:rsidP="00D01217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-115446658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01217">
                                      <w:t>2012</w:t>
                                    </w:r>
                                    <w:r w:rsidR="00554A9C" w:rsidRPr="00536049">
                                      <w:t xml:space="preserve"> </w:t>
                                    </w:r>
                                    <w:r w:rsidR="00D01217">
                                      <w:t>uc20121</w:t>
                                    </w:r>
                                    <w:r w:rsidR="00554A9C">
                                      <w:t>0</w:t>
                                    </w:r>
                                    <w:r w:rsidR="00554A9C" w:rsidRPr="00536049">
                                      <w:t>@student.uc.</w:t>
                                    </w:r>
                                    <w:r w:rsidR="00554A9C">
                                      <w:t>pt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54A9C" w:rsidRDefault="00554A9C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175DB3" w:rsidRDefault="00175DB3" w:rsidP="00E5182D">
          <w:pPr>
            <w:jc w:val="center"/>
            <w:rPr>
              <w:rFonts w:eastAsiaTheme="minorHAnsi"/>
              <w:lang w:eastAsia="en-US"/>
            </w:rPr>
          </w:pPr>
        </w:p>
        <w:p w:rsidR="00536049" w:rsidRDefault="00D01217" w:rsidP="00E5182D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Computação Gráfica</w:t>
          </w:r>
        </w:p>
        <w:p w:rsidR="001C1794" w:rsidRDefault="001C1794" w:rsidP="00E5182D">
          <w:pPr>
            <w:jc w:val="center"/>
            <w:rPr>
              <w:rFonts w:eastAsiaTheme="minorHAnsi"/>
              <w:noProof/>
              <w:lang w:val="pt-PT" w:eastAsia="pt-PT"/>
            </w:rPr>
          </w:pPr>
        </w:p>
        <w:p w:rsidR="00792337" w:rsidRPr="00E5182D" w:rsidRDefault="001C1794" w:rsidP="00E5182D">
          <w:pPr>
            <w:jc w:val="center"/>
            <w:rPr>
              <w:b/>
              <w:sz w:val="28"/>
            </w:rPr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169CA1A3" wp14:editId="11F19527">
                    <wp:simplePos x="0" y="0"/>
                    <wp:positionH relativeFrom="column">
                      <wp:posOffset>2517775</wp:posOffset>
                    </wp:positionH>
                    <wp:positionV relativeFrom="paragraph">
                      <wp:posOffset>4629150</wp:posOffset>
                    </wp:positionV>
                    <wp:extent cx="2626995" cy="635"/>
                    <wp:effectExtent l="0" t="0" r="0" b="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699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794" w:rsidRPr="00056359" w:rsidRDefault="001C1794" w:rsidP="001C1794">
                                <w:pPr>
                                  <w:pStyle w:val="Legenda"/>
                                  <w:jc w:val="center"/>
                                  <w:rPr>
                                    <w:rFonts w:eastAsiaTheme="minorHAnsi"/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5234B7"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 w:rsidR="00D01217">
                                  <w:t xml:space="preserve"> – Percepção inicial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9CA1A3" id="Caixa de texto 4" o:spid="_x0000_s1028" type="#_x0000_t202" style="position:absolute;left:0;text-align:left;margin-left:198.25pt;margin-top:364.5pt;width:206.8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" stroked="f">
                    <v:textbox style="mso-fit-shape-to-text:t" inset="0,0,0,0">
                      <w:txbxContent>
                        <w:p w:rsidR="001C1794" w:rsidRPr="00056359" w:rsidRDefault="001C1794" w:rsidP="001C1794">
                          <w:pPr>
                            <w:pStyle w:val="Legenda"/>
                            <w:jc w:val="center"/>
                            <w:rPr>
                              <w:rFonts w:eastAsiaTheme="minorHAnsi"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5234B7">
                              <w:rPr>
                                <w:noProof/>
                              </w:rPr>
                              <w:t>1</w:t>
                            </w:r>
                          </w:fldSimple>
                          <w:r w:rsidR="00D01217">
                            <w:t xml:space="preserve"> – Percepção inicial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42BC7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83E298D" wp14:editId="03CCF425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4171950</wp:posOffset>
                    </wp:positionV>
                    <wp:extent cx="5036820" cy="2110740"/>
                    <wp:effectExtent l="0" t="0" r="4445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61ADBF" w:themeColor="accent4"/>
                                  </w:rPr>
                                  <w:alias w:val="Título"/>
                                  <w:tag w:val=""/>
                                  <w:id w:val="-20559125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54A9C" w:rsidRPr="001E7D03" w:rsidRDefault="00D01217">
                                    <w:pPr>
                                      <w:pStyle w:val="Ttulo10"/>
                                      <w:rPr>
                                        <w:color w:val="61ADBF" w:themeColor="accent4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61ADBF" w:themeColor="accent4"/>
                                      </w:rPr>
                                      <w:t>Bowling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8848358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54A9C" w:rsidRDefault="00D01217">
                                    <w:pPr>
                                      <w:pStyle w:val="Subttulo1"/>
                                    </w:pPr>
                                    <w:r>
                                      <w:t>Projeto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3E298D" id="Caixa de Texto 5" o:spid="_x0000_s1029" type="#_x0000_t202" alt="Caixa de texto que mostra o título e o subtítulo do documento" style="position:absolute;left:0;text-align:left;margin-left:0;margin-top:328.5pt;width:396.6pt;height:166.2pt;z-index:251657216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i/>
                              <w:color w:val="61ADBF" w:themeColor="accent4"/>
                            </w:rPr>
                            <w:alias w:val="Título"/>
                            <w:tag w:val=""/>
                            <w:id w:val="-20559125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54A9C" w:rsidRPr="001E7D03" w:rsidRDefault="00D01217">
                              <w:pPr>
                                <w:pStyle w:val="Ttulo10"/>
                                <w:rPr>
                                  <w:color w:val="61ADBF" w:themeColor="accent4"/>
                                </w:rPr>
                              </w:pPr>
                              <w:r>
                                <w:rPr>
                                  <w:i/>
                                  <w:color w:val="61ADBF" w:themeColor="accent4"/>
                                </w:rPr>
                                <w:t>Bowling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8848358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54A9C" w:rsidRDefault="00D01217">
                              <w:pPr>
                                <w:pStyle w:val="Subttulo1"/>
                              </w:pPr>
                              <w:r>
                                <w:t>Projeto Final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36049">
            <w:rPr>
              <w:b/>
              <w:sz w:val="28"/>
            </w:rPr>
            <w:t>PL</w:t>
          </w:r>
          <w:r w:rsidR="00D01217">
            <w:rPr>
              <w:b/>
              <w:sz w:val="28"/>
            </w:rPr>
            <w:t>5</w:t>
          </w:r>
          <w:r w:rsidR="00E5182D">
            <w:rPr>
              <w:rFonts w:eastAsiaTheme="minorHAnsi"/>
              <w:lang w:eastAsia="en-US"/>
            </w:rPr>
            <w:t xml:space="preserve"> </w: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Pr="001E7D03" w:rsidRDefault="007C7D98" w:rsidP="006803A1">
              <w:pPr>
                <w:pStyle w:val="Cabealhodondice"/>
              </w:pPr>
              <w:r w:rsidRPr="001E7D03">
                <w:t>Sumário</w:t>
              </w:r>
            </w:p>
            <w:p w:rsidR="00674BE9" w:rsidRPr="005E2FCE" w:rsidRDefault="00DE3EA9" w:rsidP="005E2F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343868294" w:history="1">
                <w:r w:rsidR="00D01217">
                  <w:t xml:space="preserve">Introdução </w:t>
                </w:r>
                <w:r w:rsidR="00674BE9">
                  <w:rPr>
                    <w:noProof/>
                    <w:webHidden/>
                  </w:rPr>
                  <w:tab/>
                </w:r>
              </w:hyperlink>
              <w:r w:rsidR="005C730C">
                <w:rPr>
                  <w:noProof/>
                </w:rPr>
                <w:t>1</w:t>
              </w:r>
            </w:p>
            <w:p w:rsidR="00875178" w:rsidRDefault="00C64BE6" w:rsidP="00D01217">
              <w:pPr>
                <w:pStyle w:val="Sumrio2"/>
                <w:rPr>
                  <w:rStyle w:val="Hyperlink"/>
                  <w:noProof/>
                  <w:u w:val="none"/>
                </w:rPr>
              </w:pPr>
              <w:hyperlink w:anchor="_Toc343868296" w:history="1">
                <w:r w:rsidR="00674BE9" w:rsidRPr="00725E93">
                  <w:rPr>
                    <w:rStyle w:val="Hyperlink"/>
                    <w:noProof/>
                  </w:rPr>
                  <w:t>Objetivo</w:t>
                </w:r>
              </w:hyperlink>
            </w:p>
            <w:p w:rsidR="00674BE9" w:rsidRDefault="00875178" w:rsidP="00D01217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r>
                <w:rPr>
                  <w:rStyle w:val="Hyperlink"/>
                  <w:noProof/>
                  <w:u w:val="none"/>
                </w:rPr>
                <w:t>Planta</w:t>
              </w:r>
              <w:hyperlink w:anchor="_Toc343868297" w:history="1"/>
            </w:p>
            <w:p w:rsidR="00674BE9" w:rsidRDefault="00C64BE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343868299" w:history="1">
                <w:r w:rsidR="00D01217">
                  <w:rPr>
                    <w:rStyle w:val="Hyperlink"/>
                    <w:noProof/>
                  </w:rPr>
                  <w:t>Conceitos Utilizados</w:t>
                </w:r>
                <w:r w:rsidR="00674BE9">
                  <w:rPr>
                    <w:noProof/>
                    <w:webHidden/>
                  </w:rPr>
                  <w:tab/>
                </w:r>
              </w:hyperlink>
              <w:r w:rsidR="00C22436">
                <w:rPr>
                  <w:noProof/>
                </w:rPr>
                <w:t>4</w:t>
              </w:r>
            </w:p>
            <w:p w:rsidR="00674BE9" w:rsidRDefault="00D01217" w:rsidP="009E379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r>
                <w:t>Modelos e Transformações</w:t>
              </w:r>
            </w:p>
            <w:p w:rsidR="0054532C" w:rsidRDefault="00D01217" w:rsidP="009E3795">
              <w:pPr>
                <w:pStyle w:val="Sumrio2"/>
              </w:pPr>
              <w:r>
                <w:t>Texturas</w:t>
              </w:r>
            </w:p>
            <w:p w:rsidR="00674BE9" w:rsidRDefault="00D01217" w:rsidP="009E3795">
              <w:pPr>
                <w:pStyle w:val="Sumrio2"/>
              </w:pPr>
              <w:r>
                <w:t>Iluminação</w:t>
              </w:r>
            </w:p>
            <w:p w:rsidR="00F44D30" w:rsidRDefault="00D01217" w:rsidP="009E379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r>
                <w:t>Reflexões/Sombras</w:t>
              </w:r>
            </w:p>
            <w:p w:rsidR="00F44D30" w:rsidRPr="00F44D30" w:rsidRDefault="00D01217" w:rsidP="00981E70">
              <w:pPr>
                <w:pStyle w:val="Sumrio2"/>
              </w:pPr>
              <w:r>
                <w:t>Transparências</w:t>
              </w:r>
            </w:p>
            <w:p w:rsidR="00674BE9" w:rsidRDefault="00C64BE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343868311" w:history="1">
                <w:r w:rsidR="00D01217">
                  <w:rPr>
                    <w:rStyle w:val="Hyperlink"/>
                    <w:noProof/>
                  </w:rPr>
                  <w:t>Pontos Importantes</w:t>
                </w:r>
                <w:r w:rsidR="005C730C">
                  <w:rPr>
                    <w:rStyle w:val="Hyperlink"/>
                    <w:i/>
                    <w:noProof/>
                  </w:rPr>
                  <w:t xml:space="preserve"> </w:t>
                </w:r>
                <w:r w:rsidR="00674BE9">
                  <w:rPr>
                    <w:noProof/>
                    <w:webHidden/>
                  </w:rPr>
                  <w:tab/>
                </w:r>
              </w:hyperlink>
              <w:r w:rsidR="00C22436">
                <w:rPr>
                  <w:noProof/>
                </w:rPr>
                <w:t>8</w:t>
              </w:r>
            </w:p>
            <w:p w:rsidR="00674BE9" w:rsidRPr="00F44D30" w:rsidRDefault="00D01217" w:rsidP="009E379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r>
                <w:t>Pontos fortes do trabalho</w:t>
              </w:r>
            </w:p>
            <w:p w:rsidR="00674BE9" w:rsidRPr="009E3795" w:rsidRDefault="00D01217" w:rsidP="009E379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r>
                <w:t>Pontos fracos do trabalho</w:t>
              </w:r>
            </w:p>
            <w:p w:rsidR="00D01217" w:rsidRDefault="00C64BE6" w:rsidP="00D0121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343868316" w:history="1">
                <w:r w:rsidR="00D01217">
                  <w:rPr>
                    <w:rStyle w:val="Hyperlink"/>
                    <w:noProof/>
                  </w:rPr>
                  <w:t>Referências e Ferramentas</w:t>
                </w:r>
                <w:r w:rsidR="00674BE9">
                  <w:rPr>
                    <w:noProof/>
                    <w:webHidden/>
                  </w:rPr>
                  <w:tab/>
                </w:r>
              </w:hyperlink>
              <w:r w:rsidR="008C17F5">
                <w:rPr>
                  <w:noProof/>
                </w:rPr>
                <w:t>1</w:t>
              </w:r>
              <w:r w:rsidR="00C22436">
                <w:rPr>
                  <w:noProof/>
                </w:rPr>
                <w:t>0</w:t>
              </w:r>
              <w:r w:rsidR="00D01217" w:rsidRPr="00D01217"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  <w:t xml:space="preserve"> </w:t>
              </w:r>
            </w:p>
            <w:p w:rsidR="00D01217" w:rsidRPr="00F44D30" w:rsidRDefault="00D01217" w:rsidP="00D01217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r>
                <w:t>Referências</w:t>
              </w:r>
            </w:p>
            <w:p w:rsidR="00D01217" w:rsidRPr="00D01217" w:rsidRDefault="00D01217" w:rsidP="00D01217">
              <w:pPr>
                <w:pStyle w:val="Sumrio2"/>
              </w:pPr>
              <w:r>
                <w:t>Ferramentas Utilizadas</w:t>
              </w:r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first" r:id="rId11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Pr="006803A1" w:rsidRDefault="006803A1" w:rsidP="006803A1">
      <w:pPr>
        <w:pStyle w:val="cabealho1"/>
      </w:pPr>
      <w:r>
        <w:lastRenderedPageBreak/>
        <w:t>Introdução</w:t>
      </w:r>
    </w:p>
    <w:p w:rsidR="006803A1" w:rsidRDefault="006803A1">
      <w:pPr>
        <w:pStyle w:val="cabealho2"/>
      </w:pPr>
    </w:p>
    <w:p w:rsidR="00DA19B6" w:rsidRDefault="006803A1">
      <w:pPr>
        <w:pStyle w:val="cabealho2"/>
      </w:pPr>
      <w:r>
        <w:t>Objetivo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DA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DA19B6" w:rsidRDefault="00DA19B6" w:rsidP="00C07371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2B263C" w:rsidRDefault="005E2FCE" w:rsidP="004E70D5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O presente tra</w:t>
            </w:r>
            <w:r w:rsidR="006803A1">
              <w:rPr>
                <w:i w:val="0"/>
                <w:sz w:val="20"/>
                <w:szCs w:val="20"/>
              </w:rPr>
              <w:t xml:space="preserve">balho prático tem como </w:t>
            </w:r>
            <w:r w:rsidR="004E70D5">
              <w:rPr>
                <w:i w:val="0"/>
                <w:sz w:val="20"/>
                <w:szCs w:val="20"/>
              </w:rPr>
              <w:t>principal objetivo aprofundar os conhecimentos adquiridos durante os semestre sobre computação gráfica.</w:t>
            </w:r>
          </w:p>
          <w:p w:rsidR="004E70D5" w:rsidRDefault="004E70D5" w:rsidP="004E70D5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Por forma a alcançar esse objetivo, desenvolveu-se uma aplicação gráfica centrada no tema o desporto, neste caso </w:t>
            </w:r>
            <w:r w:rsidRPr="004E70D5">
              <w:rPr>
                <w:sz w:val="20"/>
                <w:szCs w:val="20"/>
              </w:rPr>
              <w:t>Bowling</w:t>
            </w:r>
            <w:r>
              <w:rPr>
                <w:i w:val="0"/>
                <w:sz w:val="20"/>
                <w:szCs w:val="20"/>
              </w:rPr>
              <w:t>.</w:t>
            </w:r>
          </w:p>
          <w:p w:rsidR="004E70D5" w:rsidRPr="005E2FCE" w:rsidRDefault="004E70D5" w:rsidP="004E70D5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A aplicação apresenta </w:t>
            </w:r>
            <w:r>
              <w:rPr>
                <w:i w:val="0"/>
                <w:sz w:val="20"/>
                <w:szCs w:val="20"/>
              </w:rPr>
              <w:t xml:space="preserve">um salão de </w:t>
            </w:r>
            <w:r w:rsidRPr="006803A1">
              <w:rPr>
                <w:sz w:val="20"/>
                <w:szCs w:val="20"/>
              </w:rPr>
              <w:t>bowling</w:t>
            </w:r>
            <w:r>
              <w:rPr>
                <w:i w:val="0"/>
                <w:sz w:val="20"/>
                <w:szCs w:val="20"/>
              </w:rPr>
              <w:t xml:space="preserve"> simples. A baixo existe uma planta com os constituintes desse salão.</w:t>
            </w:r>
          </w:p>
        </w:tc>
      </w:tr>
    </w:tbl>
    <w:p w:rsidR="00DA19B6" w:rsidRPr="007C7D98" w:rsidRDefault="00DA19B6">
      <w:pPr>
        <w:rPr>
          <w:u w:val="single"/>
        </w:rPr>
      </w:pPr>
    </w:p>
    <w:p w:rsidR="00DA19B6" w:rsidRDefault="00875178">
      <w:pPr>
        <w:pStyle w:val="cabealho2"/>
      </w:pPr>
      <w:r>
        <w:t>Planta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DA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DA19B6" w:rsidRDefault="00DA19B6">
            <w:pPr>
              <w:pStyle w:val="Semespaos"/>
              <w:spacing w:before="40"/>
            </w:pP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FC22C5" w:rsidRPr="00C07371" w:rsidRDefault="00FC22C5" w:rsidP="00875178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</w:tr>
    </w:tbl>
    <w:p w:rsidR="00DA19B6" w:rsidRDefault="00DA19B6"/>
    <w:p w:rsidR="00747D83" w:rsidRDefault="00747D8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DA19B6" w:rsidRPr="00747D83" w:rsidRDefault="00875178" w:rsidP="006803A1">
      <w:pPr>
        <w:pStyle w:val="cabealho1"/>
      </w:pPr>
      <w:r>
        <w:lastRenderedPageBreak/>
        <w:t>Conceitos utilizados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DA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DA19B6" w:rsidRDefault="00DA19B6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327512" w:rsidRPr="00327512" w:rsidRDefault="004E70D5" w:rsidP="004E70D5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De modo a alcançar o objetivo e de modelar a planta acima mencionados utilizaram-se os seguintes conceitos.</w:t>
            </w:r>
          </w:p>
        </w:tc>
      </w:tr>
    </w:tbl>
    <w:p w:rsidR="00DA19B6" w:rsidRDefault="00DA19B6"/>
    <w:p w:rsidR="004E70D5" w:rsidRDefault="004E70D5" w:rsidP="004E70D5">
      <w:pPr>
        <w:pStyle w:val="cabealho2"/>
      </w:pPr>
      <w:r>
        <w:t>Modelos e Transformações</w:t>
      </w:r>
    </w:p>
    <w:tbl>
      <w:tblPr>
        <w:tblStyle w:val="Dicadetabela"/>
        <w:tblW w:w="5000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4"/>
      </w:tblGrid>
      <w:tr w:rsidR="004E70D5" w:rsidTr="006F5596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4E70D5" w:rsidRDefault="004E70D5" w:rsidP="006F5596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4E70D5" w:rsidRPr="004E70D5" w:rsidRDefault="004E70D5" w:rsidP="006F5596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noProof/>
              </w:rPr>
              <w:t xml:space="preserve"> </w:t>
            </w:r>
            <w:r>
              <w:rPr>
                <w:i w:val="0"/>
                <w:noProof/>
                <w:sz w:val="20"/>
                <w:szCs w:val="20"/>
              </w:rPr>
              <w:t>lkfjds</w:t>
            </w:r>
          </w:p>
        </w:tc>
      </w:tr>
    </w:tbl>
    <w:p w:rsidR="00327512" w:rsidRDefault="00327512" w:rsidP="00327512"/>
    <w:p w:rsidR="00327512" w:rsidRDefault="004E70D5" w:rsidP="00327512">
      <w:pPr>
        <w:pStyle w:val="cabealho2"/>
      </w:pPr>
      <w:r>
        <w:t>Texturas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327512" w:rsidTr="004F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327512" w:rsidRDefault="00327512" w:rsidP="004F3D9F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675B60" w:rsidRPr="003353C3" w:rsidRDefault="004E70D5" w:rsidP="00CD7D68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ksdçlfs</w:t>
            </w:r>
          </w:p>
        </w:tc>
      </w:tr>
    </w:tbl>
    <w:p w:rsidR="00327512" w:rsidRDefault="00327512" w:rsidP="00327512"/>
    <w:p w:rsidR="00327512" w:rsidRDefault="004E70D5" w:rsidP="00327512">
      <w:pPr>
        <w:pStyle w:val="cabealho2"/>
      </w:pPr>
      <w:r>
        <w:t>Iluminação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327512" w:rsidTr="004F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327512" w:rsidRDefault="00327512" w:rsidP="004F3D9F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3C6ADD" w:rsidRPr="003353C3" w:rsidRDefault="004E70D5" w:rsidP="00596019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aksjd</w:t>
            </w:r>
            <w:r w:rsidR="00596019">
              <w:rPr>
                <w:i w:val="0"/>
                <w:sz w:val="20"/>
                <w:szCs w:val="20"/>
              </w:rPr>
              <w:t xml:space="preserve"> </w:t>
            </w:r>
          </w:p>
        </w:tc>
      </w:tr>
    </w:tbl>
    <w:p w:rsidR="00327512" w:rsidRDefault="00327512" w:rsidP="00327512"/>
    <w:p w:rsidR="00327512" w:rsidRDefault="004E70D5" w:rsidP="00327512">
      <w:pPr>
        <w:pStyle w:val="cabealho2"/>
      </w:pPr>
      <w:r>
        <w:t>Reflexões/Sombras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327512" w:rsidTr="004F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327512" w:rsidRDefault="00327512" w:rsidP="004F3D9F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3C6ADD" w:rsidRPr="003C6ADD" w:rsidRDefault="004E70D5" w:rsidP="007C3016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sdfsdf</w:t>
            </w:r>
          </w:p>
        </w:tc>
      </w:tr>
    </w:tbl>
    <w:p w:rsidR="00981E70" w:rsidRDefault="00981E70" w:rsidP="00F92F02"/>
    <w:p w:rsidR="00981E70" w:rsidRDefault="00981E70" w:rsidP="00981E70">
      <w:pPr>
        <w:pStyle w:val="cabealho2"/>
      </w:pPr>
      <w:r>
        <w:t>T</w:t>
      </w:r>
      <w:r w:rsidR="004E70D5">
        <w:t>ransparências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981E70" w:rsidTr="00F9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981E70" w:rsidRDefault="00981E70" w:rsidP="00F92F02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981E70" w:rsidRPr="00981E70" w:rsidRDefault="004E70D5" w:rsidP="004E70D5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lkdfsd</w:t>
            </w:r>
          </w:p>
        </w:tc>
      </w:tr>
    </w:tbl>
    <w:p w:rsidR="005C730C" w:rsidRDefault="005C730C">
      <w:r>
        <w:br w:type="page"/>
      </w:r>
    </w:p>
    <w:p w:rsidR="00DA19B6" w:rsidRPr="00327512" w:rsidRDefault="004E70D5" w:rsidP="006803A1">
      <w:pPr>
        <w:pStyle w:val="cabealho1"/>
      </w:pPr>
      <w:r>
        <w:lastRenderedPageBreak/>
        <w:t>Pontos Importantes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4E70D5" w:rsidRPr="00327512" w:rsidTr="006F5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4E70D5" w:rsidRDefault="004E70D5" w:rsidP="006F5596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4E70D5" w:rsidRPr="00327512" w:rsidRDefault="00CC78B1" w:rsidP="006F5596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sfd</w:t>
            </w:r>
          </w:p>
        </w:tc>
      </w:tr>
    </w:tbl>
    <w:p w:rsidR="00DA19B6" w:rsidRDefault="00DA19B6"/>
    <w:p w:rsidR="00DA19B6" w:rsidRPr="00CC78B1" w:rsidRDefault="00CC78B1">
      <w:pPr>
        <w:pStyle w:val="cabealho2"/>
      </w:pPr>
      <w:r>
        <w:t>Pontos fortes dos trabalho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BD2C57" w:rsidTr="00BD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BD2C57" w:rsidRDefault="00BD2C57" w:rsidP="00BD2C57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DA2603" w:rsidRPr="00A64C2D" w:rsidRDefault="00CC78B1" w:rsidP="00DA2603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lel</w:t>
            </w:r>
          </w:p>
        </w:tc>
      </w:tr>
    </w:tbl>
    <w:p w:rsidR="00DA2603" w:rsidRDefault="00DA2603" w:rsidP="00DA2603"/>
    <w:p w:rsidR="00DA2603" w:rsidRDefault="00CC78B1" w:rsidP="00DA2603">
      <w:pPr>
        <w:pStyle w:val="cabealho2"/>
      </w:pPr>
      <w:r>
        <w:t>Pontos fracos do trabalho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DA2603" w:rsidTr="004F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DA2603" w:rsidRDefault="00DA2603" w:rsidP="004F3D9F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DA2603" w:rsidRPr="003353C3" w:rsidRDefault="00DA2603" w:rsidP="004F3D9F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Lel</w:t>
            </w:r>
          </w:p>
        </w:tc>
      </w:tr>
    </w:tbl>
    <w:p w:rsidR="00DA2603" w:rsidRDefault="00DA2603" w:rsidP="00DA2603"/>
    <w:p w:rsidR="00DA19B6" w:rsidRDefault="00DA19B6"/>
    <w:p w:rsidR="00CC78B1" w:rsidRDefault="00CC78B1">
      <w:pPr>
        <w:rPr>
          <w:rFonts w:asciiTheme="majorHAnsi" w:eastAsiaTheme="majorEastAsia" w:hAnsiTheme="majorHAnsi" w:cstheme="majorBidi"/>
          <w:color w:val="61ADBF" w:themeColor="accent4"/>
          <w:sz w:val="36"/>
          <w:szCs w:val="36"/>
        </w:rPr>
      </w:pPr>
      <w:r>
        <w:br w:type="page"/>
      </w:r>
    </w:p>
    <w:p w:rsidR="00D002EF" w:rsidRDefault="00CC78B1" w:rsidP="00CC78B1">
      <w:pPr>
        <w:pStyle w:val="cabealho1"/>
      </w:pPr>
      <w:r>
        <w:lastRenderedPageBreak/>
        <w:t>Referências e Ferramentas</w:t>
      </w:r>
    </w:p>
    <w:tbl>
      <w:tblPr>
        <w:tblStyle w:val="Dicadetabela"/>
        <w:tblW w:w="5062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31"/>
        <w:gridCol w:w="8508"/>
      </w:tblGrid>
      <w:tr w:rsidR="00D002EF" w:rsidTr="006929A4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D002EF" w:rsidRDefault="00D002EF" w:rsidP="00554A9C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5A74AC" w:rsidRPr="00D002EF" w:rsidRDefault="006929A4" w:rsidP="00456EA9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noProof/>
                <w:sz w:val="20"/>
                <w:lang w:val="pt-PT" w:eastAsia="pt-PT"/>
              </w:rPr>
              <w:t>Lel</w:t>
            </w:r>
          </w:p>
        </w:tc>
      </w:tr>
    </w:tbl>
    <w:p w:rsidR="00DA19B6" w:rsidRDefault="00DA19B6"/>
    <w:p w:rsidR="00CC78B1" w:rsidRDefault="00CC78B1" w:rsidP="00CC78B1">
      <w:pPr>
        <w:pStyle w:val="cabealho2"/>
      </w:pPr>
      <w:r>
        <w:t>Referências</w:t>
      </w:r>
    </w:p>
    <w:tbl>
      <w:tblPr>
        <w:tblStyle w:val="Dicadetabela"/>
        <w:tblW w:w="5062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31"/>
        <w:gridCol w:w="8508"/>
      </w:tblGrid>
      <w:tr w:rsidR="00CC78B1" w:rsidTr="006F559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CC78B1" w:rsidRDefault="00CC78B1" w:rsidP="006F5596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CC78B1" w:rsidRPr="00D002EF" w:rsidRDefault="00CC78B1" w:rsidP="006F5596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noProof/>
                <w:sz w:val="20"/>
                <w:lang w:val="pt-PT" w:eastAsia="pt-PT"/>
              </w:rPr>
              <w:t>Lel</w:t>
            </w:r>
          </w:p>
        </w:tc>
      </w:tr>
    </w:tbl>
    <w:p w:rsidR="00CC78B1" w:rsidRDefault="00CC78B1" w:rsidP="00CC78B1">
      <w:pPr>
        <w:pStyle w:val="cabealho2"/>
      </w:pPr>
    </w:p>
    <w:p w:rsidR="00CC78B1" w:rsidRDefault="00CC78B1" w:rsidP="00CC78B1">
      <w:pPr>
        <w:pStyle w:val="cabealho2"/>
      </w:pPr>
      <w:r>
        <w:t>Ferramentas Utilizadas</w:t>
      </w:r>
    </w:p>
    <w:tbl>
      <w:tblPr>
        <w:tblStyle w:val="Dicadetabela"/>
        <w:tblW w:w="5062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31"/>
        <w:gridCol w:w="8508"/>
      </w:tblGrid>
      <w:tr w:rsidR="00CC78B1" w:rsidTr="006F559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CC78B1" w:rsidRDefault="00CC78B1" w:rsidP="006F5596">
            <w:pPr>
              <w:pStyle w:val="cone"/>
            </w:pPr>
          </w:p>
        </w:tc>
        <w:tc>
          <w:tcPr>
            <w:tcW w:w="4655" w:type="pct"/>
            <w:shd w:val="clear" w:color="auto" w:fill="E4E3E2" w:themeFill="background2"/>
          </w:tcPr>
          <w:p w:rsidR="00CC78B1" w:rsidRPr="00D002EF" w:rsidRDefault="00CC78B1" w:rsidP="006F5596">
            <w:pPr>
              <w:pStyle w:val="Dicadetexto"/>
              <w:ind w:firstLine="5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bookmarkStart w:id="0" w:name="_GoBack"/>
            <w:bookmarkEnd w:id="0"/>
          </w:p>
        </w:tc>
      </w:tr>
    </w:tbl>
    <w:p w:rsidR="00CC78B1" w:rsidRPr="00A967A8" w:rsidRDefault="00CC78B1"/>
    <w:sectPr w:rsidR="00CC78B1" w:rsidRPr="00A967A8" w:rsidSect="007C7D98">
      <w:footerReference w:type="default" r:id="rId12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BE6" w:rsidRDefault="00C64BE6">
      <w:pPr>
        <w:spacing w:after="0" w:line="240" w:lineRule="auto"/>
      </w:pPr>
      <w:r>
        <w:separator/>
      </w:r>
    </w:p>
  </w:endnote>
  <w:endnote w:type="continuationSeparator" w:id="0">
    <w:p w:rsidR="00C64BE6" w:rsidRDefault="00C6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A9C" w:rsidRPr="00BB4EF5" w:rsidRDefault="00C64BE6">
    <w:pPr>
      <w:pStyle w:val="rodap"/>
      <w:rPr>
        <w:color w:val="61ADBF" w:themeColor="accent4"/>
      </w:rPr>
    </w:pPr>
    <w:sdt>
      <w:sdtPr>
        <w:rPr>
          <w:color w:val="61ADBF" w:themeColor="accent4"/>
        </w:rPr>
        <w:alias w:val="Título"/>
        <w:tag w:val=""/>
        <w:id w:val="-1311942868"/>
        <w:placeholder>
          <w:docPart w:val="40B70C7B18F24FCB9CAC8BF8003771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01217">
          <w:rPr>
            <w:color w:val="61ADBF" w:themeColor="accent4"/>
            <w:lang w:val="pt-PT"/>
          </w:rPr>
          <w:t>Bowling</w:t>
        </w:r>
      </w:sdtContent>
    </w:sdt>
    <w:r w:rsidR="00554A9C" w:rsidRPr="00BB4EF5">
      <w:rPr>
        <w:color w:val="61ADBF" w:themeColor="accent4"/>
      </w:rPr>
      <w:t xml:space="preserve"> - </w:t>
    </w:r>
    <w:sdt>
      <w:sdtPr>
        <w:rPr>
          <w:color w:val="61ADBF" w:themeColor="accent4"/>
        </w:rPr>
        <w:alias w:val="Data"/>
        <w:tag w:val=""/>
        <w:id w:val="2038774076"/>
        <w:placeholder>
          <w:docPart w:val="923BD78DF04E4E9BA4FA9C3F9543EBB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2-26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554A9C" w:rsidRPr="00BB4EF5">
          <w:rPr>
            <w:color w:val="61ADBF" w:themeColor="accent4"/>
          </w:rPr>
          <w:t>fevereiro de 2016</w:t>
        </w:r>
      </w:sdtContent>
    </w:sdt>
    <w:r w:rsidR="00554A9C" w:rsidRPr="00BB4EF5">
      <w:rPr>
        <w:color w:val="61ADBF" w:themeColor="accent4"/>
      </w:rPr>
      <w:ptab w:relativeTo="margin" w:alignment="right" w:leader="none"/>
    </w:r>
    <w:r w:rsidR="00554A9C" w:rsidRPr="00BB4EF5">
      <w:rPr>
        <w:color w:val="61ADBF" w:themeColor="accent4"/>
      </w:rPr>
      <w:fldChar w:fldCharType="begin"/>
    </w:r>
    <w:r w:rsidR="00554A9C" w:rsidRPr="00BB4EF5">
      <w:rPr>
        <w:color w:val="61ADBF" w:themeColor="accent4"/>
      </w:rPr>
      <w:instrText>PAGE   \* MERGEFORMAT</w:instrText>
    </w:r>
    <w:r w:rsidR="00554A9C" w:rsidRPr="00BB4EF5">
      <w:rPr>
        <w:color w:val="61ADBF" w:themeColor="accent4"/>
      </w:rPr>
      <w:fldChar w:fldCharType="separate"/>
    </w:r>
    <w:r w:rsidR="00CC78B1">
      <w:rPr>
        <w:noProof/>
        <w:color w:val="61ADBF" w:themeColor="accent4"/>
      </w:rPr>
      <w:t>5</w:t>
    </w:r>
    <w:r w:rsidR="00554A9C" w:rsidRPr="00BB4EF5">
      <w:rPr>
        <w:noProof/>
        <w:color w:val="61ADBF" w:themeColor="accent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BE6" w:rsidRDefault="00C64BE6">
      <w:pPr>
        <w:spacing w:after="0" w:line="240" w:lineRule="auto"/>
      </w:pPr>
      <w:r>
        <w:separator/>
      </w:r>
    </w:p>
  </w:footnote>
  <w:footnote w:type="continuationSeparator" w:id="0">
    <w:p w:rsidR="00C64BE6" w:rsidRDefault="00C6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A9C" w:rsidRDefault="00D01217" w:rsidP="00E5182D">
    <w:pPr>
      <w:pStyle w:val="Cabealho0"/>
      <w:jc w:val="center"/>
    </w:pPr>
    <w:r>
      <w:t>17 de junho</w:t>
    </w:r>
    <w:r w:rsidR="00554A9C">
      <w:t xml:space="preserve"> de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10B"/>
    <w:multiLevelType w:val="hybridMultilevel"/>
    <w:tmpl w:val="70223B64"/>
    <w:lvl w:ilvl="0" w:tplc="0816000F">
      <w:start w:val="1"/>
      <w:numFmt w:val="decimal"/>
      <w:lvlText w:val="%1."/>
      <w:lvlJc w:val="left"/>
      <w:pPr>
        <w:ind w:left="1229" w:hanging="360"/>
      </w:pPr>
    </w:lvl>
    <w:lvl w:ilvl="1" w:tplc="08160019" w:tentative="1">
      <w:start w:val="1"/>
      <w:numFmt w:val="lowerLetter"/>
      <w:lvlText w:val="%2."/>
      <w:lvlJc w:val="left"/>
      <w:pPr>
        <w:ind w:left="1949" w:hanging="360"/>
      </w:pPr>
    </w:lvl>
    <w:lvl w:ilvl="2" w:tplc="0816001B" w:tentative="1">
      <w:start w:val="1"/>
      <w:numFmt w:val="lowerRoman"/>
      <w:lvlText w:val="%3."/>
      <w:lvlJc w:val="right"/>
      <w:pPr>
        <w:ind w:left="2669" w:hanging="180"/>
      </w:pPr>
    </w:lvl>
    <w:lvl w:ilvl="3" w:tplc="0816000F" w:tentative="1">
      <w:start w:val="1"/>
      <w:numFmt w:val="decimal"/>
      <w:lvlText w:val="%4."/>
      <w:lvlJc w:val="left"/>
      <w:pPr>
        <w:ind w:left="3389" w:hanging="360"/>
      </w:pPr>
    </w:lvl>
    <w:lvl w:ilvl="4" w:tplc="08160019" w:tentative="1">
      <w:start w:val="1"/>
      <w:numFmt w:val="lowerLetter"/>
      <w:lvlText w:val="%5."/>
      <w:lvlJc w:val="left"/>
      <w:pPr>
        <w:ind w:left="4109" w:hanging="360"/>
      </w:pPr>
    </w:lvl>
    <w:lvl w:ilvl="5" w:tplc="0816001B" w:tentative="1">
      <w:start w:val="1"/>
      <w:numFmt w:val="lowerRoman"/>
      <w:lvlText w:val="%6."/>
      <w:lvlJc w:val="right"/>
      <w:pPr>
        <w:ind w:left="4829" w:hanging="180"/>
      </w:pPr>
    </w:lvl>
    <w:lvl w:ilvl="6" w:tplc="0816000F" w:tentative="1">
      <w:start w:val="1"/>
      <w:numFmt w:val="decimal"/>
      <w:lvlText w:val="%7."/>
      <w:lvlJc w:val="left"/>
      <w:pPr>
        <w:ind w:left="5549" w:hanging="360"/>
      </w:pPr>
    </w:lvl>
    <w:lvl w:ilvl="7" w:tplc="08160019" w:tentative="1">
      <w:start w:val="1"/>
      <w:numFmt w:val="lowerLetter"/>
      <w:lvlText w:val="%8."/>
      <w:lvlJc w:val="left"/>
      <w:pPr>
        <w:ind w:left="6269" w:hanging="360"/>
      </w:pPr>
    </w:lvl>
    <w:lvl w:ilvl="8" w:tplc="0816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1">
    <w:nsid w:val="029C46D8"/>
    <w:multiLevelType w:val="hybridMultilevel"/>
    <w:tmpl w:val="4308F6F0"/>
    <w:lvl w:ilvl="0" w:tplc="F490CDC8">
      <w:start w:val="1"/>
      <w:numFmt w:val="bullet"/>
      <w:lvlText w:val=""/>
      <w:lvlJc w:val="left"/>
      <w:pPr>
        <w:ind w:left="2309" w:hanging="360"/>
      </w:pPr>
      <w:rPr>
        <w:rFonts w:ascii="Wingdings 3" w:hAnsi="Wingdings 3" w:hint="default"/>
        <w:color w:val="3E8799" w:themeColor="accent4" w:themeShade="BF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2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</w:abstractNum>
  <w:abstractNum w:abstractNumId="2">
    <w:nsid w:val="13641984"/>
    <w:multiLevelType w:val="hybridMultilevel"/>
    <w:tmpl w:val="3A9AB7BE"/>
    <w:lvl w:ilvl="0" w:tplc="A990680C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  <w:color w:val="3E8799" w:themeColor="accent4" w:themeShade="BF"/>
      </w:rPr>
    </w:lvl>
    <w:lvl w:ilvl="1" w:tplc="0816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3">
    <w:nsid w:val="14011A0E"/>
    <w:multiLevelType w:val="hybridMultilevel"/>
    <w:tmpl w:val="69ECE200"/>
    <w:lvl w:ilvl="0" w:tplc="F490CDC8">
      <w:start w:val="1"/>
      <w:numFmt w:val="bullet"/>
      <w:lvlText w:val=""/>
      <w:lvlJc w:val="left"/>
      <w:pPr>
        <w:ind w:left="1229" w:hanging="360"/>
      </w:pPr>
      <w:rPr>
        <w:rFonts w:ascii="Wingdings 3" w:hAnsi="Wingdings 3" w:hint="default"/>
        <w:color w:val="3E8799" w:themeColor="accent4" w:themeShade="BF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4">
    <w:nsid w:val="18CD2210"/>
    <w:multiLevelType w:val="hybridMultilevel"/>
    <w:tmpl w:val="6BA882E6"/>
    <w:lvl w:ilvl="0" w:tplc="7EDC3D12">
      <w:start w:val="1"/>
      <w:numFmt w:val="bullet"/>
      <w:lvlText w:val=""/>
      <w:lvlJc w:val="left"/>
      <w:pPr>
        <w:ind w:left="1229" w:hanging="360"/>
      </w:pPr>
      <w:rPr>
        <w:rFonts w:ascii="Wingdings 3" w:hAnsi="Wingdings 3" w:hint="default"/>
        <w:color w:val="F79595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E15C5"/>
    <w:multiLevelType w:val="hybridMultilevel"/>
    <w:tmpl w:val="D3CCEECC"/>
    <w:lvl w:ilvl="0" w:tplc="CA2A42DE">
      <w:start w:val="1"/>
      <w:numFmt w:val="decimal"/>
      <w:lvlText w:val="%1."/>
      <w:lvlJc w:val="left"/>
      <w:pPr>
        <w:ind w:left="8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9" w:hanging="360"/>
      </w:pPr>
    </w:lvl>
    <w:lvl w:ilvl="2" w:tplc="0816001B" w:tentative="1">
      <w:start w:val="1"/>
      <w:numFmt w:val="lowerRoman"/>
      <w:lvlText w:val="%3."/>
      <w:lvlJc w:val="right"/>
      <w:pPr>
        <w:ind w:left="2309" w:hanging="180"/>
      </w:pPr>
    </w:lvl>
    <w:lvl w:ilvl="3" w:tplc="0816000F" w:tentative="1">
      <w:start w:val="1"/>
      <w:numFmt w:val="decimal"/>
      <w:lvlText w:val="%4."/>
      <w:lvlJc w:val="left"/>
      <w:pPr>
        <w:ind w:left="3029" w:hanging="360"/>
      </w:pPr>
    </w:lvl>
    <w:lvl w:ilvl="4" w:tplc="08160019" w:tentative="1">
      <w:start w:val="1"/>
      <w:numFmt w:val="lowerLetter"/>
      <w:lvlText w:val="%5."/>
      <w:lvlJc w:val="left"/>
      <w:pPr>
        <w:ind w:left="3749" w:hanging="360"/>
      </w:pPr>
    </w:lvl>
    <w:lvl w:ilvl="5" w:tplc="0816001B" w:tentative="1">
      <w:start w:val="1"/>
      <w:numFmt w:val="lowerRoman"/>
      <w:lvlText w:val="%6."/>
      <w:lvlJc w:val="right"/>
      <w:pPr>
        <w:ind w:left="4469" w:hanging="180"/>
      </w:pPr>
    </w:lvl>
    <w:lvl w:ilvl="6" w:tplc="0816000F" w:tentative="1">
      <w:start w:val="1"/>
      <w:numFmt w:val="decimal"/>
      <w:lvlText w:val="%7."/>
      <w:lvlJc w:val="left"/>
      <w:pPr>
        <w:ind w:left="5189" w:hanging="360"/>
      </w:pPr>
    </w:lvl>
    <w:lvl w:ilvl="7" w:tplc="08160019" w:tentative="1">
      <w:start w:val="1"/>
      <w:numFmt w:val="lowerLetter"/>
      <w:lvlText w:val="%8."/>
      <w:lvlJc w:val="left"/>
      <w:pPr>
        <w:ind w:left="5909" w:hanging="360"/>
      </w:pPr>
    </w:lvl>
    <w:lvl w:ilvl="8" w:tplc="0816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6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22FF8"/>
    <w:multiLevelType w:val="hybridMultilevel"/>
    <w:tmpl w:val="12C8DF04"/>
    <w:lvl w:ilvl="0" w:tplc="A990680C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  <w:color w:val="3E8799" w:themeColor="accent4" w:themeShade="BF"/>
      </w:rPr>
    </w:lvl>
    <w:lvl w:ilvl="1" w:tplc="0816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8">
    <w:nsid w:val="22DE55E8"/>
    <w:multiLevelType w:val="hybridMultilevel"/>
    <w:tmpl w:val="F3E08B28"/>
    <w:lvl w:ilvl="0" w:tplc="F490CDC8">
      <w:start w:val="1"/>
      <w:numFmt w:val="bullet"/>
      <w:lvlText w:val=""/>
      <w:lvlJc w:val="left"/>
      <w:pPr>
        <w:ind w:left="1229" w:hanging="360"/>
      </w:pPr>
      <w:rPr>
        <w:rFonts w:ascii="Wingdings 3" w:hAnsi="Wingdings 3" w:hint="default"/>
        <w:color w:val="3E8799" w:themeColor="accent4" w:themeShade="BF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74AAF"/>
    <w:multiLevelType w:val="hybridMultilevel"/>
    <w:tmpl w:val="DCFA1726"/>
    <w:lvl w:ilvl="0" w:tplc="F490CDC8">
      <w:start w:val="1"/>
      <w:numFmt w:val="bullet"/>
      <w:lvlText w:val=""/>
      <w:lvlJc w:val="left"/>
      <w:pPr>
        <w:ind w:left="1229" w:hanging="360"/>
      </w:pPr>
      <w:rPr>
        <w:rFonts w:ascii="Wingdings 3" w:hAnsi="Wingdings 3" w:hint="default"/>
        <w:color w:val="3E8799" w:themeColor="accent4" w:themeShade="BF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0">
    <w:nsid w:val="28E7586F"/>
    <w:multiLevelType w:val="hybridMultilevel"/>
    <w:tmpl w:val="C02C0BB2"/>
    <w:lvl w:ilvl="0" w:tplc="0816000F">
      <w:start w:val="1"/>
      <w:numFmt w:val="decimal"/>
      <w:lvlText w:val="%1."/>
      <w:lvlJc w:val="left"/>
      <w:pPr>
        <w:ind w:left="1229" w:hanging="360"/>
      </w:pPr>
    </w:lvl>
    <w:lvl w:ilvl="1" w:tplc="08160019" w:tentative="1">
      <w:start w:val="1"/>
      <w:numFmt w:val="lowerLetter"/>
      <w:lvlText w:val="%2."/>
      <w:lvlJc w:val="left"/>
      <w:pPr>
        <w:ind w:left="1949" w:hanging="360"/>
      </w:pPr>
    </w:lvl>
    <w:lvl w:ilvl="2" w:tplc="0816001B" w:tentative="1">
      <w:start w:val="1"/>
      <w:numFmt w:val="lowerRoman"/>
      <w:lvlText w:val="%3."/>
      <w:lvlJc w:val="right"/>
      <w:pPr>
        <w:ind w:left="2669" w:hanging="180"/>
      </w:pPr>
    </w:lvl>
    <w:lvl w:ilvl="3" w:tplc="0816000F" w:tentative="1">
      <w:start w:val="1"/>
      <w:numFmt w:val="decimal"/>
      <w:lvlText w:val="%4."/>
      <w:lvlJc w:val="left"/>
      <w:pPr>
        <w:ind w:left="3389" w:hanging="360"/>
      </w:pPr>
    </w:lvl>
    <w:lvl w:ilvl="4" w:tplc="08160019" w:tentative="1">
      <w:start w:val="1"/>
      <w:numFmt w:val="lowerLetter"/>
      <w:lvlText w:val="%5."/>
      <w:lvlJc w:val="left"/>
      <w:pPr>
        <w:ind w:left="4109" w:hanging="360"/>
      </w:pPr>
    </w:lvl>
    <w:lvl w:ilvl="5" w:tplc="0816001B" w:tentative="1">
      <w:start w:val="1"/>
      <w:numFmt w:val="lowerRoman"/>
      <w:lvlText w:val="%6."/>
      <w:lvlJc w:val="right"/>
      <w:pPr>
        <w:ind w:left="4829" w:hanging="180"/>
      </w:pPr>
    </w:lvl>
    <w:lvl w:ilvl="6" w:tplc="0816000F" w:tentative="1">
      <w:start w:val="1"/>
      <w:numFmt w:val="decimal"/>
      <w:lvlText w:val="%7."/>
      <w:lvlJc w:val="left"/>
      <w:pPr>
        <w:ind w:left="5549" w:hanging="360"/>
      </w:pPr>
    </w:lvl>
    <w:lvl w:ilvl="7" w:tplc="08160019" w:tentative="1">
      <w:start w:val="1"/>
      <w:numFmt w:val="lowerLetter"/>
      <w:lvlText w:val="%8."/>
      <w:lvlJc w:val="left"/>
      <w:pPr>
        <w:ind w:left="6269" w:hanging="360"/>
      </w:pPr>
    </w:lvl>
    <w:lvl w:ilvl="8" w:tplc="0816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1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71A1F"/>
    <w:multiLevelType w:val="hybridMultilevel"/>
    <w:tmpl w:val="A5F8C1DC"/>
    <w:lvl w:ilvl="0" w:tplc="F490CDC8">
      <w:start w:val="1"/>
      <w:numFmt w:val="bullet"/>
      <w:lvlText w:val=""/>
      <w:lvlJc w:val="left"/>
      <w:pPr>
        <w:ind w:left="1229" w:hanging="360"/>
      </w:pPr>
      <w:rPr>
        <w:rFonts w:ascii="Wingdings 3" w:hAnsi="Wingdings 3" w:hint="default"/>
        <w:color w:val="3E8799" w:themeColor="accent4" w:themeShade="BF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3">
    <w:nsid w:val="351D4B62"/>
    <w:multiLevelType w:val="hybridMultilevel"/>
    <w:tmpl w:val="80BA0044"/>
    <w:lvl w:ilvl="0" w:tplc="CA2A42DE">
      <w:start w:val="1"/>
      <w:numFmt w:val="decimal"/>
      <w:lvlText w:val="%1."/>
      <w:lvlJc w:val="left"/>
      <w:pPr>
        <w:ind w:left="8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9" w:hanging="360"/>
      </w:pPr>
    </w:lvl>
    <w:lvl w:ilvl="2" w:tplc="0816001B" w:tentative="1">
      <w:start w:val="1"/>
      <w:numFmt w:val="lowerRoman"/>
      <w:lvlText w:val="%3."/>
      <w:lvlJc w:val="right"/>
      <w:pPr>
        <w:ind w:left="2309" w:hanging="180"/>
      </w:pPr>
    </w:lvl>
    <w:lvl w:ilvl="3" w:tplc="0816000F" w:tentative="1">
      <w:start w:val="1"/>
      <w:numFmt w:val="decimal"/>
      <w:lvlText w:val="%4."/>
      <w:lvlJc w:val="left"/>
      <w:pPr>
        <w:ind w:left="3029" w:hanging="360"/>
      </w:pPr>
    </w:lvl>
    <w:lvl w:ilvl="4" w:tplc="08160019" w:tentative="1">
      <w:start w:val="1"/>
      <w:numFmt w:val="lowerLetter"/>
      <w:lvlText w:val="%5."/>
      <w:lvlJc w:val="left"/>
      <w:pPr>
        <w:ind w:left="3749" w:hanging="360"/>
      </w:pPr>
    </w:lvl>
    <w:lvl w:ilvl="5" w:tplc="0816001B" w:tentative="1">
      <w:start w:val="1"/>
      <w:numFmt w:val="lowerRoman"/>
      <w:lvlText w:val="%6."/>
      <w:lvlJc w:val="right"/>
      <w:pPr>
        <w:ind w:left="4469" w:hanging="180"/>
      </w:pPr>
    </w:lvl>
    <w:lvl w:ilvl="6" w:tplc="0816000F" w:tentative="1">
      <w:start w:val="1"/>
      <w:numFmt w:val="decimal"/>
      <w:lvlText w:val="%7."/>
      <w:lvlJc w:val="left"/>
      <w:pPr>
        <w:ind w:left="5189" w:hanging="360"/>
      </w:pPr>
    </w:lvl>
    <w:lvl w:ilvl="7" w:tplc="08160019" w:tentative="1">
      <w:start w:val="1"/>
      <w:numFmt w:val="lowerLetter"/>
      <w:lvlText w:val="%8."/>
      <w:lvlJc w:val="left"/>
      <w:pPr>
        <w:ind w:left="5909" w:hanging="360"/>
      </w:pPr>
    </w:lvl>
    <w:lvl w:ilvl="8" w:tplc="0816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4">
    <w:nsid w:val="3F6964F7"/>
    <w:multiLevelType w:val="hybridMultilevel"/>
    <w:tmpl w:val="A0D82452"/>
    <w:lvl w:ilvl="0" w:tplc="A990680C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  <w:color w:val="3E8799" w:themeColor="accent4" w:themeShade="BF"/>
      </w:rPr>
    </w:lvl>
    <w:lvl w:ilvl="1" w:tplc="0816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15">
    <w:nsid w:val="449266FD"/>
    <w:multiLevelType w:val="hybridMultilevel"/>
    <w:tmpl w:val="7D3617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57A8B"/>
    <w:multiLevelType w:val="hybridMultilevel"/>
    <w:tmpl w:val="16E4B102"/>
    <w:lvl w:ilvl="0" w:tplc="7EDC3D12">
      <w:start w:val="1"/>
      <w:numFmt w:val="bullet"/>
      <w:lvlText w:val=""/>
      <w:lvlJc w:val="left"/>
      <w:pPr>
        <w:ind w:left="1229" w:hanging="360"/>
      </w:pPr>
      <w:rPr>
        <w:rFonts w:ascii="Wingdings 3" w:hAnsi="Wingdings 3" w:hint="default"/>
        <w:color w:val="F79595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7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B07A0D"/>
    <w:multiLevelType w:val="hybridMultilevel"/>
    <w:tmpl w:val="32AA146A"/>
    <w:lvl w:ilvl="0" w:tplc="0816000F">
      <w:start w:val="1"/>
      <w:numFmt w:val="decimal"/>
      <w:lvlText w:val="%1."/>
      <w:lvlJc w:val="left"/>
      <w:pPr>
        <w:ind w:left="1229" w:hanging="360"/>
      </w:pPr>
    </w:lvl>
    <w:lvl w:ilvl="1" w:tplc="08160019" w:tentative="1">
      <w:start w:val="1"/>
      <w:numFmt w:val="lowerLetter"/>
      <w:lvlText w:val="%2."/>
      <w:lvlJc w:val="left"/>
      <w:pPr>
        <w:ind w:left="1949" w:hanging="360"/>
      </w:pPr>
    </w:lvl>
    <w:lvl w:ilvl="2" w:tplc="0816001B" w:tentative="1">
      <w:start w:val="1"/>
      <w:numFmt w:val="lowerRoman"/>
      <w:lvlText w:val="%3."/>
      <w:lvlJc w:val="right"/>
      <w:pPr>
        <w:ind w:left="2669" w:hanging="180"/>
      </w:pPr>
    </w:lvl>
    <w:lvl w:ilvl="3" w:tplc="0816000F" w:tentative="1">
      <w:start w:val="1"/>
      <w:numFmt w:val="decimal"/>
      <w:lvlText w:val="%4."/>
      <w:lvlJc w:val="left"/>
      <w:pPr>
        <w:ind w:left="3389" w:hanging="360"/>
      </w:pPr>
    </w:lvl>
    <w:lvl w:ilvl="4" w:tplc="08160019" w:tentative="1">
      <w:start w:val="1"/>
      <w:numFmt w:val="lowerLetter"/>
      <w:lvlText w:val="%5."/>
      <w:lvlJc w:val="left"/>
      <w:pPr>
        <w:ind w:left="4109" w:hanging="360"/>
      </w:pPr>
    </w:lvl>
    <w:lvl w:ilvl="5" w:tplc="0816001B" w:tentative="1">
      <w:start w:val="1"/>
      <w:numFmt w:val="lowerRoman"/>
      <w:lvlText w:val="%6."/>
      <w:lvlJc w:val="right"/>
      <w:pPr>
        <w:ind w:left="4829" w:hanging="180"/>
      </w:pPr>
    </w:lvl>
    <w:lvl w:ilvl="6" w:tplc="0816000F" w:tentative="1">
      <w:start w:val="1"/>
      <w:numFmt w:val="decimal"/>
      <w:lvlText w:val="%7."/>
      <w:lvlJc w:val="left"/>
      <w:pPr>
        <w:ind w:left="5549" w:hanging="360"/>
      </w:pPr>
    </w:lvl>
    <w:lvl w:ilvl="7" w:tplc="08160019" w:tentative="1">
      <w:start w:val="1"/>
      <w:numFmt w:val="lowerLetter"/>
      <w:lvlText w:val="%8."/>
      <w:lvlJc w:val="left"/>
      <w:pPr>
        <w:ind w:left="6269" w:hanging="360"/>
      </w:pPr>
    </w:lvl>
    <w:lvl w:ilvl="8" w:tplc="0816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20">
    <w:nsid w:val="57505009"/>
    <w:multiLevelType w:val="hybridMultilevel"/>
    <w:tmpl w:val="3E08204C"/>
    <w:lvl w:ilvl="0" w:tplc="0816000F">
      <w:start w:val="1"/>
      <w:numFmt w:val="decimal"/>
      <w:lvlText w:val="%1."/>
      <w:lvlJc w:val="left"/>
      <w:pPr>
        <w:ind w:left="1589" w:hanging="360"/>
      </w:pPr>
    </w:lvl>
    <w:lvl w:ilvl="1" w:tplc="08160019" w:tentative="1">
      <w:start w:val="1"/>
      <w:numFmt w:val="lowerLetter"/>
      <w:lvlText w:val="%2."/>
      <w:lvlJc w:val="left"/>
      <w:pPr>
        <w:ind w:left="2309" w:hanging="360"/>
      </w:pPr>
    </w:lvl>
    <w:lvl w:ilvl="2" w:tplc="0816001B" w:tentative="1">
      <w:start w:val="1"/>
      <w:numFmt w:val="lowerRoman"/>
      <w:lvlText w:val="%3."/>
      <w:lvlJc w:val="right"/>
      <w:pPr>
        <w:ind w:left="3029" w:hanging="180"/>
      </w:pPr>
    </w:lvl>
    <w:lvl w:ilvl="3" w:tplc="0816000F" w:tentative="1">
      <w:start w:val="1"/>
      <w:numFmt w:val="decimal"/>
      <w:lvlText w:val="%4."/>
      <w:lvlJc w:val="left"/>
      <w:pPr>
        <w:ind w:left="3749" w:hanging="360"/>
      </w:pPr>
    </w:lvl>
    <w:lvl w:ilvl="4" w:tplc="08160019" w:tentative="1">
      <w:start w:val="1"/>
      <w:numFmt w:val="lowerLetter"/>
      <w:lvlText w:val="%5."/>
      <w:lvlJc w:val="left"/>
      <w:pPr>
        <w:ind w:left="4469" w:hanging="360"/>
      </w:pPr>
    </w:lvl>
    <w:lvl w:ilvl="5" w:tplc="0816001B" w:tentative="1">
      <w:start w:val="1"/>
      <w:numFmt w:val="lowerRoman"/>
      <w:lvlText w:val="%6."/>
      <w:lvlJc w:val="right"/>
      <w:pPr>
        <w:ind w:left="5189" w:hanging="180"/>
      </w:pPr>
    </w:lvl>
    <w:lvl w:ilvl="6" w:tplc="0816000F" w:tentative="1">
      <w:start w:val="1"/>
      <w:numFmt w:val="decimal"/>
      <w:lvlText w:val="%7."/>
      <w:lvlJc w:val="left"/>
      <w:pPr>
        <w:ind w:left="5909" w:hanging="360"/>
      </w:pPr>
    </w:lvl>
    <w:lvl w:ilvl="7" w:tplc="08160019" w:tentative="1">
      <w:start w:val="1"/>
      <w:numFmt w:val="lowerLetter"/>
      <w:lvlText w:val="%8."/>
      <w:lvlJc w:val="left"/>
      <w:pPr>
        <w:ind w:left="6629" w:hanging="360"/>
      </w:pPr>
    </w:lvl>
    <w:lvl w:ilvl="8" w:tplc="0816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21">
    <w:nsid w:val="6FF37F15"/>
    <w:multiLevelType w:val="hybridMultilevel"/>
    <w:tmpl w:val="264210CE"/>
    <w:lvl w:ilvl="0" w:tplc="CA2A42DE">
      <w:start w:val="1"/>
      <w:numFmt w:val="decimal"/>
      <w:lvlText w:val="%1."/>
      <w:lvlJc w:val="left"/>
      <w:pPr>
        <w:ind w:left="8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9" w:hanging="360"/>
      </w:pPr>
    </w:lvl>
    <w:lvl w:ilvl="2" w:tplc="0816001B" w:tentative="1">
      <w:start w:val="1"/>
      <w:numFmt w:val="lowerRoman"/>
      <w:lvlText w:val="%3."/>
      <w:lvlJc w:val="right"/>
      <w:pPr>
        <w:ind w:left="2309" w:hanging="180"/>
      </w:pPr>
    </w:lvl>
    <w:lvl w:ilvl="3" w:tplc="0816000F" w:tentative="1">
      <w:start w:val="1"/>
      <w:numFmt w:val="decimal"/>
      <w:lvlText w:val="%4."/>
      <w:lvlJc w:val="left"/>
      <w:pPr>
        <w:ind w:left="3029" w:hanging="360"/>
      </w:pPr>
    </w:lvl>
    <w:lvl w:ilvl="4" w:tplc="08160019" w:tentative="1">
      <w:start w:val="1"/>
      <w:numFmt w:val="lowerLetter"/>
      <w:lvlText w:val="%5."/>
      <w:lvlJc w:val="left"/>
      <w:pPr>
        <w:ind w:left="3749" w:hanging="360"/>
      </w:pPr>
    </w:lvl>
    <w:lvl w:ilvl="5" w:tplc="0816001B" w:tentative="1">
      <w:start w:val="1"/>
      <w:numFmt w:val="lowerRoman"/>
      <w:lvlText w:val="%6."/>
      <w:lvlJc w:val="right"/>
      <w:pPr>
        <w:ind w:left="4469" w:hanging="180"/>
      </w:pPr>
    </w:lvl>
    <w:lvl w:ilvl="6" w:tplc="0816000F" w:tentative="1">
      <w:start w:val="1"/>
      <w:numFmt w:val="decimal"/>
      <w:lvlText w:val="%7."/>
      <w:lvlJc w:val="left"/>
      <w:pPr>
        <w:ind w:left="5189" w:hanging="360"/>
      </w:pPr>
    </w:lvl>
    <w:lvl w:ilvl="7" w:tplc="08160019" w:tentative="1">
      <w:start w:val="1"/>
      <w:numFmt w:val="lowerLetter"/>
      <w:lvlText w:val="%8."/>
      <w:lvlJc w:val="left"/>
      <w:pPr>
        <w:ind w:left="5909" w:hanging="360"/>
      </w:pPr>
    </w:lvl>
    <w:lvl w:ilvl="8" w:tplc="0816001B" w:tentative="1">
      <w:start w:val="1"/>
      <w:numFmt w:val="lowerRoman"/>
      <w:lvlText w:val="%9."/>
      <w:lvlJc w:val="right"/>
      <w:pPr>
        <w:ind w:left="6629" w:hanging="180"/>
      </w:p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18"/>
  </w:num>
  <w:num w:numId="5">
    <w:abstractNumId w:val="15"/>
  </w:num>
  <w:num w:numId="6">
    <w:abstractNumId w:val="10"/>
  </w:num>
  <w:num w:numId="7">
    <w:abstractNumId w:val="0"/>
  </w:num>
  <w:num w:numId="8">
    <w:abstractNumId w:val="20"/>
  </w:num>
  <w:num w:numId="9">
    <w:abstractNumId w:val="5"/>
  </w:num>
  <w:num w:numId="10">
    <w:abstractNumId w:val="13"/>
  </w:num>
  <w:num w:numId="11">
    <w:abstractNumId w:val="21"/>
  </w:num>
  <w:num w:numId="12">
    <w:abstractNumId w:val="4"/>
  </w:num>
  <w:num w:numId="13">
    <w:abstractNumId w:val="16"/>
  </w:num>
  <w:num w:numId="14">
    <w:abstractNumId w:val="8"/>
  </w:num>
  <w:num w:numId="15">
    <w:abstractNumId w:val="9"/>
  </w:num>
  <w:num w:numId="16">
    <w:abstractNumId w:val="19"/>
  </w:num>
  <w:num w:numId="17">
    <w:abstractNumId w:val="12"/>
  </w:num>
  <w:num w:numId="18">
    <w:abstractNumId w:val="14"/>
  </w:num>
  <w:num w:numId="19">
    <w:abstractNumId w:val="1"/>
  </w:num>
  <w:num w:numId="20">
    <w:abstractNumId w:val="3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2D"/>
    <w:rsid w:val="00003909"/>
    <w:rsid w:val="0001427C"/>
    <w:rsid w:val="0003283D"/>
    <w:rsid w:val="00035074"/>
    <w:rsid w:val="000535DA"/>
    <w:rsid w:val="0005489C"/>
    <w:rsid w:val="000624BB"/>
    <w:rsid w:val="00073111"/>
    <w:rsid w:val="000A0629"/>
    <w:rsid w:val="000C3257"/>
    <w:rsid w:val="000C4200"/>
    <w:rsid w:val="000D733E"/>
    <w:rsid w:val="000D7CAA"/>
    <w:rsid w:val="000E1FB8"/>
    <w:rsid w:val="00104BB6"/>
    <w:rsid w:val="00111E0E"/>
    <w:rsid w:val="00116BD6"/>
    <w:rsid w:val="00117040"/>
    <w:rsid w:val="001331D3"/>
    <w:rsid w:val="00140892"/>
    <w:rsid w:val="001673A3"/>
    <w:rsid w:val="00172091"/>
    <w:rsid w:val="00175DB3"/>
    <w:rsid w:val="001B28EC"/>
    <w:rsid w:val="001C1794"/>
    <w:rsid w:val="001E7D03"/>
    <w:rsid w:val="00216653"/>
    <w:rsid w:val="002375B4"/>
    <w:rsid w:val="00267794"/>
    <w:rsid w:val="00270CF5"/>
    <w:rsid w:val="002B263C"/>
    <w:rsid w:val="002C0D18"/>
    <w:rsid w:val="002C440D"/>
    <w:rsid w:val="002C63DB"/>
    <w:rsid w:val="00307EAA"/>
    <w:rsid w:val="00312E7C"/>
    <w:rsid w:val="00327512"/>
    <w:rsid w:val="00362822"/>
    <w:rsid w:val="003628DF"/>
    <w:rsid w:val="00373A67"/>
    <w:rsid w:val="00386FC8"/>
    <w:rsid w:val="00390230"/>
    <w:rsid w:val="003A0A2F"/>
    <w:rsid w:val="003C6ADD"/>
    <w:rsid w:val="003E573B"/>
    <w:rsid w:val="004255A8"/>
    <w:rsid w:val="00451688"/>
    <w:rsid w:val="00451DBF"/>
    <w:rsid w:val="00455B4F"/>
    <w:rsid w:val="00456EA9"/>
    <w:rsid w:val="00461C71"/>
    <w:rsid w:val="00475B26"/>
    <w:rsid w:val="004A1B92"/>
    <w:rsid w:val="004A3441"/>
    <w:rsid w:val="004A4803"/>
    <w:rsid w:val="004A662D"/>
    <w:rsid w:val="004E70D5"/>
    <w:rsid w:val="004F50D7"/>
    <w:rsid w:val="004F6E08"/>
    <w:rsid w:val="005230D8"/>
    <w:rsid w:val="005234B7"/>
    <w:rsid w:val="00530828"/>
    <w:rsid w:val="0053432A"/>
    <w:rsid w:val="00536049"/>
    <w:rsid w:val="005371E1"/>
    <w:rsid w:val="00537D42"/>
    <w:rsid w:val="0054532C"/>
    <w:rsid w:val="00554A9C"/>
    <w:rsid w:val="00585F9D"/>
    <w:rsid w:val="00591DEC"/>
    <w:rsid w:val="00596019"/>
    <w:rsid w:val="005A74AC"/>
    <w:rsid w:val="005C730C"/>
    <w:rsid w:val="005E2FCE"/>
    <w:rsid w:val="005E4AB3"/>
    <w:rsid w:val="006166AA"/>
    <w:rsid w:val="00616A8E"/>
    <w:rsid w:val="00621D46"/>
    <w:rsid w:val="00621E46"/>
    <w:rsid w:val="00637F97"/>
    <w:rsid w:val="0064048F"/>
    <w:rsid w:val="0064505D"/>
    <w:rsid w:val="006529F8"/>
    <w:rsid w:val="006548DD"/>
    <w:rsid w:val="00655F72"/>
    <w:rsid w:val="00657A13"/>
    <w:rsid w:val="00674BE9"/>
    <w:rsid w:val="00675B60"/>
    <w:rsid w:val="006803A1"/>
    <w:rsid w:val="0068207C"/>
    <w:rsid w:val="00685A97"/>
    <w:rsid w:val="006929A4"/>
    <w:rsid w:val="00697783"/>
    <w:rsid w:val="006A1BCE"/>
    <w:rsid w:val="006C1706"/>
    <w:rsid w:val="006D18E9"/>
    <w:rsid w:val="006F3AFC"/>
    <w:rsid w:val="007142F9"/>
    <w:rsid w:val="0073035D"/>
    <w:rsid w:val="00742BC7"/>
    <w:rsid w:val="00747A4B"/>
    <w:rsid w:val="00747D83"/>
    <w:rsid w:val="00786577"/>
    <w:rsid w:val="00792337"/>
    <w:rsid w:val="00797DDB"/>
    <w:rsid w:val="007C1271"/>
    <w:rsid w:val="007C175D"/>
    <w:rsid w:val="007C3016"/>
    <w:rsid w:val="007C7D98"/>
    <w:rsid w:val="007E29E8"/>
    <w:rsid w:val="007F3321"/>
    <w:rsid w:val="007F3CBC"/>
    <w:rsid w:val="00851981"/>
    <w:rsid w:val="0087025D"/>
    <w:rsid w:val="00875178"/>
    <w:rsid w:val="00894B11"/>
    <w:rsid w:val="008C17F5"/>
    <w:rsid w:val="008D3E83"/>
    <w:rsid w:val="00921915"/>
    <w:rsid w:val="00927F81"/>
    <w:rsid w:val="009421B8"/>
    <w:rsid w:val="00964462"/>
    <w:rsid w:val="00965EB5"/>
    <w:rsid w:val="00981E70"/>
    <w:rsid w:val="00987951"/>
    <w:rsid w:val="009919C4"/>
    <w:rsid w:val="009D4553"/>
    <w:rsid w:val="009E2D84"/>
    <w:rsid w:val="009E3795"/>
    <w:rsid w:val="009E5380"/>
    <w:rsid w:val="009E54EC"/>
    <w:rsid w:val="009E70D7"/>
    <w:rsid w:val="009F2F85"/>
    <w:rsid w:val="00A05414"/>
    <w:rsid w:val="00A15196"/>
    <w:rsid w:val="00A167EC"/>
    <w:rsid w:val="00A55F46"/>
    <w:rsid w:val="00A5661D"/>
    <w:rsid w:val="00A64C2D"/>
    <w:rsid w:val="00A967A8"/>
    <w:rsid w:val="00A96C4B"/>
    <w:rsid w:val="00AB482F"/>
    <w:rsid w:val="00AC2F3A"/>
    <w:rsid w:val="00AD0007"/>
    <w:rsid w:val="00AE533E"/>
    <w:rsid w:val="00B270D1"/>
    <w:rsid w:val="00B27471"/>
    <w:rsid w:val="00B330FE"/>
    <w:rsid w:val="00B41B42"/>
    <w:rsid w:val="00B50ACA"/>
    <w:rsid w:val="00B51D26"/>
    <w:rsid w:val="00B70BDD"/>
    <w:rsid w:val="00B755D0"/>
    <w:rsid w:val="00BA6E94"/>
    <w:rsid w:val="00BB4EF5"/>
    <w:rsid w:val="00BC7A59"/>
    <w:rsid w:val="00BD2C57"/>
    <w:rsid w:val="00BF631C"/>
    <w:rsid w:val="00C0577C"/>
    <w:rsid w:val="00C07371"/>
    <w:rsid w:val="00C149A4"/>
    <w:rsid w:val="00C22436"/>
    <w:rsid w:val="00C40A7A"/>
    <w:rsid w:val="00C51B51"/>
    <w:rsid w:val="00C53E1D"/>
    <w:rsid w:val="00C64241"/>
    <w:rsid w:val="00C64BE6"/>
    <w:rsid w:val="00C75AA2"/>
    <w:rsid w:val="00C86073"/>
    <w:rsid w:val="00C9043E"/>
    <w:rsid w:val="00CC1BDE"/>
    <w:rsid w:val="00CC78B1"/>
    <w:rsid w:val="00CD7D68"/>
    <w:rsid w:val="00CE13B2"/>
    <w:rsid w:val="00D002EF"/>
    <w:rsid w:val="00D01217"/>
    <w:rsid w:val="00D06989"/>
    <w:rsid w:val="00D169F3"/>
    <w:rsid w:val="00D234EB"/>
    <w:rsid w:val="00D323DB"/>
    <w:rsid w:val="00D54768"/>
    <w:rsid w:val="00D655DE"/>
    <w:rsid w:val="00D878E7"/>
    <w:rsid w:val="00DA19B6"/>
    <w:rsid w:val="00DA2603"/>
    <w:rsid w:val="00DB563A"/>
    <w:rsid w:val="00DB6CC9"/>
    <w:rsid w:val="00DC0163"/>
    <w:rsid w:val="00DC796A"/>
    <w:rsid w:val="00DD2350"/>
    <w:rsid w:val="00DE397F"/>
    <w:rsid w:val="00DE3EA9"/>
    <w:rsid w:val="00E07FAE"/>
    <w:rsid w:val="00E1303E"/>
    <w:rsid w:val="00E20C33"/>
    <w:rsid w:val="00E30E88"/>
    <w:rsid w:val="00E43E78"/>
    <w:rsid w:val="00E5182D"/>
    <w:rsid w:val="00E61C00"/>
    <w:rsid w:val="00E6531E"/>
    <w:rsid w:val="00E65322"/>
    <w:rsid w:val="00E66191"/>
    <w:rsid w:val="00E731BD"/>
    <w:rsid w:val="00E811B1"/>
    <w:rsid w:val="00E81DBC"/>
    <w:rsid w:val="00E946A2"/>
    <w:rsid w:val="00E95AA4"/>
    <w:rsid w:val="00EA0FD0"/>
    <w:rsid w:val="00EB47E6"/>
    <w:rsid w:val="00EB66D8"/>
    <w:rsid w:val="00EF4C7B"/>
    <w:rsid w:val="00F0312B"/>
    <w:rsid w:val="00F11E11"/>
    <w:rsid w:val="00F33679"/>
    <w:rsid w:val="00F4322F"/>
    <w:rsid w:val="00F44D30"/>
    <w:rsid w:val="00F76C2A"/>
    <w:rsid w:val="00F90316"/>
    <w:rsid w:val="00FA1832"/>
    <w:rsid w:val="00FA264F"/>
    <w:rsid w:val="00FB0A80"/>
    <w:rsid w:val="00FC2026"/>
    <w:rsid w:val="00F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A83313-06CE-405D-8C6A-CFC4D209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049"/>
  </w:style>
  <w:style w:type="paragraph" w:styleId="Ttulo1">
    <w:name w:val="heading 1"/>
    <w:basedOn w:val="Normal"/>
    <w:next w:val="Normal"/>
    <w:link w:val="Ttulo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6803A1"/>
    <w:pPr>
      <w:keepNext/>
      <w:keepLines/>
      <w:pBdr>
        <w:bottom w:val="single" w:sz="8" w:space="0" w:color="61ADBF" w:themeColor="accent4"/>
      </w:pBdr>
      <w:spacing w:after="200"/>
      <w:outlineLvl w:val="0"/>
    </w:pPr>
    <w:rPr>
      <w:rFonts w:asciiTheme="majorHAnsi" w:eastAsiaTheme="majorEastAsia" w:hAnsiTheme="majorHAnsi" w:cstheme="majorBidi"/>
      <w:color w:val="61ADBF" w:themeColor="accent4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6803A1"/>
    <w:rPr>
      <w:rFonts w:asciiTheme="majorHAnsi" w:eastAsiaTheme="majorEastAsia" w:hAnsiTheme="majorHAnsi" w:cstheme="majorBidi"/>
      <w:color w:val="61ADBF" w:themeColor="accent4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9E3795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E6531E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RodapChar">
    <w:name w:val="Rodapé Char"/>
    <w:basedOn w:val="Fontepargpadro"/>
    <w:link w:val="Rodap0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DB563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39"/>
    <w:rsid w:val="005C7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5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PT" w:eastAsia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pt-PT"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30D8"/>
    <w:rPr>
      <w:rFonts w:ascii="Courier New" w:eastAsia="Times New Roman" w:hAnsi="Courier New" w:cs="Courier New"/>
      <w:color w:val="auto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270CF5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6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4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Iku%20Dark0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B70C7B18F24FCB9CAC8BF8003771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8F47D9-E2DD-4D89-8CC0-513BDE5EB484}"/>
      </w:docPartPr>
      <w:docPartBody>
        <w:p w:rsidR="00EC06E7" w:rsidRDefault="00885EE9">
          <w:pPr>
            <w:pStyle w:val="40B70C7B18F24FCB9CAC8BF800377168"/>
          </w:pPr>
          <w:r>
            <w:t>[Título do plano de negócios]</w:t>
          </w:r>
        </w:p>
      </w:docPartBody>
    </w:docPart>
    <w:docPart>
      <w:docPartPr>
        <w:name w:val="923BD78DF04E4E9BA4FA9C3F9543E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7C02DA-197B-4844-95DB-8768D2A66CDB}"/>
      </w:docPartPr>
      <w:docPartBody>
        <w:p w:rsidR="00EC06E7" w:rsidRDefault="00885EE9">
          <w:pPr>
            <w:pStyle w:val="923BD78DF04E4E9BA4FA9C3F9543EBB8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E9"/>
    <w:rsid w:val="00023118"/>
    <w:rsid w:val="00091186"/>
    <w:rsid w:val="00147F9B"/>
    <w:rsid w:val="00184772"/>
    <w:rsid w:val="001A5862"/>
    <w:rsid w:val="00212907"/>
    <w:rsid w:val="002D75A6"/>
    <w:rsid w:val="0039520A"/>
    <w:rsid w:val="00430748"/>
    <w:rsid w:val="004A0BE1"/>
    <w:rsid w:val="004F4AF6"/>
    <w:rsid w:val="00522B1E"/>
    <w:rsid w:val="00555587"/>
    <w:rsid w:val="0059020D"/>
    <w:rsid w:val="005E1582"/>
    <w:rsid w:val="00775C73"/>
    <w:rsid w:val="00800162"/>
    <w:rsid w:val="00885EE9"/>
    <w:rsid w:val="008A46F0"/>
    <w:rsid w:val="008B5253"/>
    <w:rsid w:val="00BB4131"/>
    <w:rsid w:val="00C16BD8"/>
    <w:rsid w:val="00C70576"/>
    <w:rsid w:val="00C93BCA"/>
    <w:rsid w:val="00EC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sid w:val="00212907"/>
    <w:rPr>
      <w:color w:val="808080"/>
    </w:rPr>
  </w:style>
  <w:style w:type="paragraph" w:customStyle="1" w:styleId="9F232024694C40C686542CA89F63A68B">
    <w:name w:val="9F232024694C40C686542CA89F63A68B"/>
  </w:style>
  <w:style w:type="paragraph" w:customStyle="1" w:styleId="D1BEF394494C407090B5105D281FB507">
    <w:name w:val="D1BEF394494C407090B5105D281FB507"/>
  </w:style>
  <w:style w:type="paragraph" w:customStyle="1" w:styleId="4B7DED84123F4E87A46C3BEF9C74788F">
    <w:name w:val="4B7DED84123F4E87A46C3BEF9C74788F"/>
  </w:style>
  <w:style w:type="paragraph" w:customStyle="1" w:styleId="40B70C7B18F24FCB9CAC8BF800377168">
    <w:name w:val="40B70C7B18F24FCB9CAC8BF800377168"/>
  </w:style>
  <w:style w:type="paragraph" w:customStyle="1" w:styleId="923BD78DF04E4E9BA4FA9C3F9543EBB8">
    <w:name w:val="923BD78DF04E4E9BA4FA9C3F9543EBB8"/>
  </w:style>
  <w:style w:type="paragraph" w:customStyle="1" w:styleId="532C8A2C6AF4492C997EFAC3294AC30B">
    <w:name w:val="532C8A2C6AF4492C997EFAC3294AC30B"/>
    <w:rsid w:val="00212907"/>
  </w:style>
  <w:style w:type="character" w:styleId="TextodoEspaoReservado">
    <w:name w:val="Placeholder Text"/>
    <w:basedOn w:val="Fontepargpadro"/>
    <w:uiPriority w:val="99"/>
    <w:semiHidden/>
    <w:rsid w:val="00C93B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2016-02-26T00:00:00</PublishDate>
  <Abstract/>
  <CompanyAddress>Madalena Fernandinho
2012135350 uc2012135350@student.uc.pt</CompanyAddress>
  <CompanyPhone/>
  <CompanyFax/>
  <CompanyEmail>Tomás Francisco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C56AC-04F0-4556-9C32-DBFFA86F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46</TotalTime>
  <Pages>6</Pages>
  <Words>219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Bowling</vt:lpstr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Bowling</dc:title>
  <dc:subject>Projeto Final</dc:subject>
  <dc:creator>NarIku Dark0</dc:creator>
  <cp:keywords/>
  <dc:description/>
  <cp:lastModifiedBy>NarIku Dark0</cp:lastModifiedBy>
  <cp:revision>3</cp:revision>
  <dcterms:created xsi:type="dcterms:W3CDTF">2016-06-17T18:51:00Z</dcterms:created>
  <dcterms:modified xsi:type="dcterms:W3CDTF">2016-06-17T19:37:00Z</dcterms:modified>
  <cp:contentStatus>2012135350 uc2012135350@student.uc.pt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